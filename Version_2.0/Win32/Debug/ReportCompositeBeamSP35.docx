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144B" w14:textId="77777777" w:rsidR="00F90783" w:rsidRPr="002250CB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2250CB" w:rsidRPr="002250CB">
        <w:rPr>
          <w:rFonts w:ascii="Times New Roman" w:hAnsi="Times New Roman" w:cs="Times New Roman"/>
          <w:b/>
          <w:bCs/>
        </w:rPr>
        <w:t xml:space="preserve"> </w:t>
      </w:r>
      <w:r w:rsidR="002250CB">
        <w:rPr>
          <w:rFonts w:ascii="Times New Roman" w:hAnsi="Times New Roman" w:cs="Times New Roman"/>
          <w:b/>
          <w:bCs/>
        </w:rPr>
        <w:t>(СП 35.13330.2011 Изм. 1 и 2)</w:t>
      </w:r>
    </w:p>
    <w:p w14:paraId="00184C67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3F37C603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59B43C94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4D847EE2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4D8EC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82C9CC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2202F7F4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F0493F8" w14:textId="77777777" w:rsidR="00B16254" w:rsidRPr="00415325" w:rsidRDefault="008C4EA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</w:t>
            </w:r>
            <w:r w:rsidR="00B16254">
              <w:rPr>
                <w:sz w:val="20"/>
                <w:szCs w:val="20"/>
              </w:rPr>
              <w:t xml:space="preserve">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DAD7234" w14:textId="77777777" w:rsidR="00B16254" w:rsidRPr="004C6C4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B16254" w14:paraId="61405F9C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6EF14EB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D026DEF" w14:textId="77777777" w:rsidR="00B16254" w:rsidRPr="0060553C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B16254" w14:paraId="7C9A39B3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DA0D230" w14:textId="77777777" w:rsidR="00B16254" w:rsidRPr="00914547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AC7892" w14:textId="7B415FE1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1C4B49"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</w:t>
            </w:r>
            <w:proofErr w:type="spellStart"/>
            <w:r w:rsidRPr="0060553C"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B16254" w14:paraId="5D401D9B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43A47EDD" w14:textId="77777777" w:rsidR="00B16254" w:rsidRPr="004C6C4B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18A3C16C" w14:textId="5F7A342D" w:rsidR="00B16254" w:rsidRPr="00040BAB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1C4B49"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FBCA72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0366BB27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0C7BA02C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66B10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7E5F8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7C1C4F4A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DBC5EA5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87D5A7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4AED7830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51AD21A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0FB11FA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6484D91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328B783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C14C98D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EFFD27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7897ABC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36524A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5306B97D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473A53E2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3B0DC78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1518547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4406DEB4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69A879D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40B99737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72B63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EC4D8AF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2AEAEEDA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11D9DAD1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45CA73A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C518D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6C16EF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643269E9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2C3FF41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4240075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6212884E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7D160594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0E0FB39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234F43" w14:paraId="017C7F00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7C0406ED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18AB632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7464F573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2020C685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46C938B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7760D7C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0293CF1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13CB09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FACBED9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943FB3C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0A2150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61225AEE" w14:textId="77777777" w:rsidR="00854C73" w:rsidRDefault="0010322E" w:rsidP="00B756F4">
      <w:pPr>
        <w:pStyle w:val="NormalWeb"/>
        <w:spacing w:before="120" w:beforeAutospacing="0" w:after="0"/>
        <w:rPr>
          <w:b/>
        </w:rPr>
        <w:sectPr w:rsidR="00854C73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26673">
        <w:rPr>
          <w:b/>
        </w:rPr>
        <w:t xml:space="preserve"> </w:t>
      </w:r>
    </w:p>
    <w:p w14:paraId="7E073CF7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76BACE22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7782D8AC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6862A300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F3518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64C83D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C2053" w14:paraId="3FDDF17D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B1424D9" w14:textId="685241BA" w:rsidR="00CC2053" w:rsidRPr="00415325" w:rsidRDefault="00FF770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ED6573F" w14:textId="65493B28" w:rsidR="00CC2053" w:rsidRPr="004C6C4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F7706"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C2053" w14:paraId="07173812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62DF0" w14:textId="77777777" w:rsidR="00CC2053" w:rsidRPr="004C6C4B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69D2EBE" w14:textId="3CE513A1" w:rsidR="00CC2053" w:rsidRPr="00040BAB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AU"/>
              </w:rPr>
              <w:t>sect_height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CC2053" w14:paraId="2EC7D98D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0CEC68F" w14:textId="53E593ED" w:rsidR="00CC2053" w:rsidRPr="00A856BF" w:rsidRDefault="00CC205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 w:rsidR="00FF7706">
              <w:rPr>
                <w:sz w:val="20"/>
                <w:szCs w:val="20"/>
              </w:rPr>
              <w:t xml:space="preserve">верхней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A42262" w14:textId="30DD7C89" w:rsidR="00CC2053" w:rsidRPr="00FE50E7" w:rsidRDefault="00CC2053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2053" w14:paraId="788E9A0A" w14:textId="77777777" w:rsidTr="005F6C7A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3F1C8CB" w14:textId="0B690D5D" w:rsidR="00CC2053" w:rsidRPr="004C6C4B" w:rsidRDefault="00CC2053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 w:rsidR="00FF7706">
              <w:rPr>
                <w:sz w:val="20"/>
                <w:szCs w:val="20"/>
              </w:rPr>
              <w:t xml:space="preserve"> верхней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2DB0F408" w14:textId="0482AFAE" w:rsidR="00CC2053" w:rsidRPr="00FE50E7" w:rsidRDefault="00CC2053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FF7706">
              <w:rPr>
                <w:sz w:val="20"/>
                <w:szCs w:val="20"/>
                <w:lang w:val="en-US"/>
              </w:rPr>
              <w:t>upper_fl_thick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100824BB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82D096A" w14:textId="5DCAC311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 xml:space="preserve">ирина </w:t>
            </w:r>
            <w:r>
              <w:rPr>
                <w:sz w:val="20"/>
                <w:szCs w:val="20"/>
              </w:rPr>
              <w:t xml:space="preserve">нижней </w:t>
            </w:r>
            <w:r w:rsidRPr="004C6C4B">
              <w:rPr>
                <w:sz w:val="20"/>
                <w:szCs w:val="20"/>
              </w:rPr>
              <w:t>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CF2695" w14:textId="4AECB53A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2C4C3DF1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107BFA4" w14:textId="00D3D5C0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</w:t>
            </w:r>
            <w:r>
              <w:rPr>
                <w:sz w:val="20"/>
                <w:szCs w:val="20"/>
              </w:rPr>
              <w:t xml:space="preserve"> нижней полки,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14FC52E" w14:textId="66814D59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32F28098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CDC68F" w14:textId="60243FEE" w:rsidR="00FF7706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</w:t>
            </w:r>
            <w:r w:rsidRPr="004C6C4B">
              <w:rPr>
                <w:sz w:val="20"/>
                <w:szCs w:val="20"/>
              </w:rPr>
              <w:t xml:space="preserve">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247436C" w14:textId="0D931080" w:rsidR="00FF7706" w:rsidRDefault="00FF7706" w:rsidP="00FF7706">
            <w:pPr>
              <w:pStyle w:val="NormalWeb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web_height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F7706" w14:paraId="6528D9C3" w14:textId="77777777" w:rsidTr="006020B5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B8683F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6A84010A" w14:textId="7E0317A9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web_thick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F7706" w14:paraId="41A9E377" w14:textId="77777777" w:rsidTr="006020B5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B36F4B7" w14:textId="77777777" w:rsidR="00FF7706" w:rsidRPr="004C6C4B" w:rsidRDefault="00FF7706" w:rsidP="00FF770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E7E6E6" w:themeFill="background2"/>
          </w:tcPr>
          <w:p w14:paraId="3656F962" w14:textId="7CE48E85" w:rsidR="00FF7706" w:rsidRPr="00FE50E7" w:rsidRDefault="00FF7706" w:rsidP="00FF7706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20504E">
              <w:rPr>
                <w:sz w:val="20"/>
                <w:szCs w:val="20"/>
                <w:lang w:val="en-US"/>
              </w:rPr>
              <w:t>adius</w:t>
            </w: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883548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5D70D7F5" w14:textId="77777777" w:rsidR="00B756F4" w:rsidRDefault="00B756F4" w:rsidP="00B756F4">
      <w:pPr>
        <w:rPr>
          <w:b/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5097694C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9B2D0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DEDA3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66D5CE0D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AF79D3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5E17F19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5318822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EBF2F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094E94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148749F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4695F1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F33517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9564B2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AEB341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01FA6F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62518FBE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E8DA15B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A7414D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7CA0A97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0458F7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7D5FFFB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4FDE3F3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05047F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48A341C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6B1EA995" w14:textId="77777777" w:rsidR="00B756F4" w:rsidRDefault="00B756F4" w:rsidP="00B756F4">
      <w:pPr>
        <w:rPr>
          <w:b/>
          <w:bCs/>
          <w:lang w:val="en-US"/>
        </w:rPr>
      </w:pPr>
    </w:p>
    <w:p w14:paraId="125C9DD6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061FD304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DEF03BE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377A0A08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F47D9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240FAC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31A9B15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FDFB8DC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4C3B59A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56845F33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EBC28B5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03726474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24112F81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F45160C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6BA121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2582A66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B5F7048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27636335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16DB0BF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B50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EBBAE5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29B4D6F8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82242C9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5690A17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D99D3B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9A7ADEE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0C84206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CE03B3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15C172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F02C4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787600F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14DCACF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06A48C2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14:paraId="283514D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2109A76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20295AE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6F082C4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76E6EA1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0296D223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21029DBE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9890E5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FB629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251B61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6A35CC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19EC0A8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102B288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3C347A7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5A0AD74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62BEF119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52344A69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4682EBF5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7816D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CCFFED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79D00783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7A2ED13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6DA7E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1D61D44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1351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9AE577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612D7C1E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D1A988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059D42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28FF6676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90A955B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20F0F17D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0B1C1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9800FF4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68E24D24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66D06D3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FABB242" w14:textId="77777777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0AD80280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63CA3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11BE6" w14:textId="77777777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3102C4A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BE4A7F7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E0C82CD" w14:textId="77777777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5061C47B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3FB7ED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17FD6D6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72F24015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1BB7C86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A4F25B" w14:textId="77777777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6074A50F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915A3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D3EE219" w14:textId="77777777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A9B24B4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ED1154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2BEBE66" w14:textId="77777777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7B3564C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CDBB21A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134C8FCD" w14:textId="77777777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234F43" w14:paraId="17EF5E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A6897DD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996C424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234F43" w14:paraId="09C04A0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FC36DE" w14:textId="77777777"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D1B2AB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30E4A46B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4E846759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17678397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DB04D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E15430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1C26A06F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92FFCA3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0FBEFAD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1FE3EE4A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0E57AF9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EAB623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6329856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394E99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890285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E0AE3EB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02D6B5EC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020DC27B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607065D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A8E73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67B13C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6ADAB8DD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68C0723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14FA8C0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A0C63" w14:paraId="003CADA3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2EBB2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7948FDC7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2DE00E3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D4C090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 w:rsidRPr="004237F7">
        <w:rPr>
          <w:b/>
        </w:rPr>
        <w:t xml:space="preserve"> </w:t>
      </w:r>
      <w:r w:rsidR="00C1164B">
        <w:rPr>
          <w:b/>
        </w:rPr>
        <w:t>балки</w:t>
      </w:r>
    </w:p>
    <w:p w14:paraId="41EC09BD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173E5EB2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4237F7">
        <w:rPr>
          <w:b/>
        </w:rPr>
        <w:t>[</w:t>
      </w:r>
      <w:r>
        <w:rPr>
          <w:b/>
        </w:rPr>
        <w:t>2</w:t>
      </w:r>
      <w:r w:rsidRPr="004237F7">
        <w:rPr>
          <w:b/>
        </w:rPr>
        <w:t>.</w:t>
      </w:r>
      <w:r w:rsidR="00C1164B">
        <w:rPr>
          <w:b/>
        </w:rPr>
        <w:t>1</w:t>
      </w:r>
      <w:r>
        <w:rPr>
          <w:b/>
        </w:rPr>
        <w:t>.1</w:t>
      </w:r>
      <w:r w:rsidRPr="004237F7">
        <w:rPr>
          <w:b/>
        </w:rPr>
        <w:t xml:space="preserve">] </w:t>
      </w:r>
      <w:r w:rsidR="005B5183">
        <w:rPr>
          <w:b/>
        </w:rPr>
        <w:t>Стального сечения</w:t>
      </w:r>
    </w:p>
    <w:p w14:paraId="4EC38DA2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2A464E9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D57D1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BED03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2EB771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6416EFC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4BB6F9" w14:textId="5D67B226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area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0DEA7DB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7ED6B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30124B7" w14:textId="3B83A3AC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</w:rPr>
              <w:t>inertia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EE158F2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7E4907E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881D86" w14:textId="0535D958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616A79">
              <w:rPr>
                <w:sz w:val="20"/>
                <w:szCs w:val="20"/>
                <w:lang w:val="en-US"/>
              </w:rPr>
              <w:t>modulus_upper_fl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2F96635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1E2FC1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F1AD20E" w14:textId="0BDF6DCA" w:rsidR="008A7707" w:rsidRDefault="00616A7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9D2A0E">
              <w:rPr>
                <w:sz w:val="20"/>
                <w:szCs w:val="20"/>
              </w:rPr>
              <w:t xml:space="preserve"> </w:t>
            </w:r>
            <w:r w:rsidR="009D2A0E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modulus_</w:t>
            </w:r>
            <w:r w:rsidR="007A26C3">
              <w:rPr>
                <w:sz w:val="20"/>
                <w:szCs w:val="20"/>
                <w:lang w:val="en-US"/>
              </w:rPr>
              <w:t>low</w:t>
            </w:r>
            <w:r>
              <w:rPr>
                <w:sz w:val="20"/>
                <w:szCs w:val="20"/>
                <w:lang w:val="en-US"/>
              </w:rPr>
              <w:t>er_fl</w:t>
            </w:r>
            <w:proofErr w:type="spellEnd"/>
            <w:r w:rsidR="008A7707"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5CBE79C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D2FAA9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E70588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AC6608">
              <w:rPr>
                <w:sz w:val="20"/>
                <w:szCs w:val="20"/>
                <w:lang w:val="en-US"/>
              </w:rPr>
              <w:t>s</w:t>
            </w:r>
            <w:r w:rsidR="006905BC">
              <w:rPr>
                <w:sz w:val="20"/>
                <w:szCs w:val="20"/>
                <w:lang w:val="en-US"/>
              </w:rPr>
              <w:t>2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BE27DAD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0FDCC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9568CE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="00AC6608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_s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AFC43B1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6ABDC23A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1C06B735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11EB0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9303D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0340848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8AF21E7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1B476DC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5EB87B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D290822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A29F012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605672F3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7C1E1D4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40148E6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5509135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F84B47C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10CDB9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EB975C6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EDF934B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2227398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14:paraId="7BE7E173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9C105A5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1B822C4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25100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EA4078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775A6C9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1ABE0D" w14:textId="7385420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CF9D482" w14:textId="1AF65401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%A_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259E5B9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05F117" w14:textId="54969B94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FEFDC2" w14:textId="4A2EFAC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D2E1E5E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CED9EC" w14:textId="4C800CB2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8B2C44" w14:textId="78C26155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</w:t>
            </w:r>
            <w:proofErr w:type="spellEnd"/>
            <w:r w:rsidRPr="00360FA6">
              <w:rPr>
                <w:sz w:val="20"/>
                <w:szCs w:val="20"/>
              </w:rPr>
              <w:t>_</w:t>
            </w:r>
            <w:proofErr w:type="spellStart"/>
            <w:r w:rsidR="00B3582D">
              <w:rPr>
                <w:sz w:val="20"/>
                <w:szCs w:val="20"/>
                <w:lang w:val="en-AU"/>
              </w:rPr>
              <w:t>stb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6E8C94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4FEB0B" w14:textId="619B3393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 w:rsidRPr="00B3582D">
              <w:rPr>
                <w:b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b,stb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DF8D83E" w14:textId="477972FB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48A32CC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2351A85" w14:textId="5D720BD0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st,stb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A473402" w14:textId="07EA736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_</w:t>
            </w:r>
            <w:r w:rsidR="00B3582D">
              <w:rPr>
                <w:sz w:val="20"/>
                <w:szCs w:val="20"/>
                <w:lang w:val="en-US"/>
              </w:rPr>
              <w:t>stb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65BE51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6FAD33F" w14:textId="4D1615E6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F86EDC1" w14:textId="4859F821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E70BDB6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2AA97D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B4E6FD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215E7A9D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E7C29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BDFB4C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77DF682A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0929102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1D1C780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039ECAC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AC1E53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61434C9" w14:textId="77777777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9A168D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9393A75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3846848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3F5B6711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402CBE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9013BAD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EF61172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08DBD89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8ACF9C0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301720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107FBF6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A59D307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980897A" w14:textId="77777777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0326EEBC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48DF7F4F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14B83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A9052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375033A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3C8F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4E1D90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C5949F4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DA00B5" w14:textId="77777777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859E956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876FAF2" w14:textId="2DE066FE" w:rsidR="00132468" w:rsidRDefault="00132468" w:rsidP="00132468">
      <w:pPr>
        <w:rPr>
          <w:b/>
          <w:bCs/>
        </w:rPr>
      </w:pPr>
    </w:p>
    <w:p w14:paraId="14DBF545" w14:textId="6F558CEC" w:rsidR="00234F43" w:rsidRPr="00234F43" w:rsidRDefault="00234F43" w:rsidP="00234F43">
      <w:pPr>
        <w:pStyle w:val="NormalWeb"/>
        <w:spacing w:before="120" w:beforeAutospacing="0" w:after="0"/>
        <w:rPr>
          <w:b/>
        </w:rPr>
      </w:pPr>
      <w:r w:rsidRPr="00234F43">
        <w:rPr>
          <w:b/>
        </w:rPr>
        <w:t>Коэффициенты учёта развития пластических деформаций в стальной балке</w:t>
      </w:r>
    </w:p>
    <w:p w14:paraId="3528C242" w14:textId="77777777" w:rsidR="00234F43" w:rsidRDefault="00234F43" w:rsidP="00234F4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234F43" w14:paraId="4AB56BFE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B12D9F" w14:textId="77777777" w:rsidR="00234F43" w:rsidRPr="00415325" w:rsidRDefault="00234F43" w:rsidP="00343649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30302F" w14:textId="77777777" w:rsidR="00234F43" w:rsidRDefault="00234F43" w:rsidP="00343649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234F43" w:rsidRPr="00A303B3" w14:paraId="62BD329F" w14:textId="77777777" w:rsidTr="00234F4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CFCBED9" w14:textId="6C6F1804" w:rsidR="00234F43" w:rsidRPr="00FC0BB3" w:rsidRDefault="00234F43" w:rsidP="00343649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 w:rsidRPr="00FC0BB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3260EC" w14:textId="6F1129A7" w:rsidR="00234F43" w:rsidRPr="00A303B3" w:rsidRDefault="00234F43" w:rsidP="00343649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AU"/>
              </w:rPr>
              <w:t>omega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770FA2AB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4BE564" w14:textId="1AFC0EB7" w:rsidR="00234F43" w:rsidRDefault="00234F43" w:rsidP="00343649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</w:t>
            </w:r>
            <w:r>
              <w:rPr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DABE8D2" w14:textId="1B6470EB" w:rsidR="00234F43" w:rsidRPr="00A303B3" w:rsidRDefault="00234F43" w:rsidP="00343649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09146203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5EF3F95" w14:textId="53373DA2" w:rsidR="00234F43" w:rsidRDefault="00234F43" w:rsidP="00343649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Нижний</w:t>
            </w:r>
            <w:r>
              <w:rPr>
                <w:sz w:val="20"/>
                <w:szCs w:val="20"/>
              </w:rPr>
              <w:t xml:space="preserve"> пояс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η</m:t>
              </m:r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670415" w14:textId="2CC6B948" w:rsidR="00234F43" w:rsidRDefault="00234F43" w:rsidP="00343649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eta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  <w:lang w:val="en-US"/>
              </w:rPr>
              <w:t>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234F43" w:rsidRPr="00A303B3" w14:paraId="2A1EA671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B61C4B" w14:textId="2F5041EC" w:rsidR="00234F43" w:rsidRPr="00234F43" w:rsidRDefault="00234F43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6684B54" w14:textId="71CCF62D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  <w:lang w:val="en-US"/>
              </w:rPr>
              <w:t>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uf%</w:t>
            </w:r>
          </w:p>
        </w:tc>
      </w:tr>
      <w:tr w:rsidR="00234F43" w:rsidRPr="00A303B3" w14:paraId="6468DA2A" w14:textId="77777777" w:rsidTr="00910C1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4D7865" w14:textId="77A5C277" w:rsidR="00234F43" w:rsidRDefault="00234F43" w:rsidP="00234F4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Нижний пояс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oMath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810B7D2" w14:textId="4458E386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%omega_3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</w:t>
            </w:r>
            <w:r>
              <w:rPr>
                <w:sz w:val="20"/>
                <w:szCs w:val="20"/>
                <w:lang w:val="en-US"/>
              </w:rPr>
              <w:t>f%</w:t>
            </w:r>
          </w:p>
        </w:tc>
      </w:tr>
      <w:tr w:rsidR="00234F43" w:rsidRPr="00A303B3" w14:paraId="69CBA3A4" w14:textId="77777777" w:rsidTr="00234F43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4AD77F" w14:textId="1CE12D18" w:rsidR="00234F43" w:rsidRPr="00234F43" w:rsidRDefault="00234F43" w:rsidP="00234F43">
            <w:pPr>
              <w:pStyle w:val="NormalWeb"/>
              <w:spacing w:before="40" w:beforeAutospacing="0" w:after="40"/>
              <w:rPr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6939CF1E" w14:textId="753D1B9A" w:rsidR="00234F43" w:rsidRDefault="00234F43" w:rsidP="00234F4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%omega_</w:t>
            </w:r>
            <w:r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5F86432" w14:textId="77777777" w:rsidR="00234F43" w:rsidRDefault="00234F43" w:rsidP="00132468">
      <w:pPr>
        <w:rPr>
          <w:b/>
          <w:bCs/>
        </w:rPr>
      </w:pPr>
    </w:p>
    <w:p w14:paraId="25623916" w14:textId="77777777" w:rsidR="00234F43" w:rsidRDefault="00234F43" w:rsidP="00132468">
      <w:pPr>
        <w:rPr>
          <w:b/>
          <w:bCs/>
        </w:rPr>
      </w:pPr>
      <w:bookmarkStart w:id="0" w:name="_GoBack"/>
      <w:bookmarkEnd w:id="0"/>
    </w:p>
    <w:p w14:paraId="4785DF92" w14:textId="77777777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75DEACB7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7A94F006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E9B7CA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06A6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10DA82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4F9AE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E09DAD2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B1CA76C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10EA53D8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63A07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1CFB88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89F4B3B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6215CE07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798DDA33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E892A36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D9CD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C8704D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04E9AB2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F255D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35891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2A3C3D1D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5820BC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EC81CC" w14:textId="008B4426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uf_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3D88004F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4013861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DCDFF2" w14:textId="4BA17AE4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E563FB">
              <w:rPr>
                <w:sz w:val="20"/>
                <w:szCs w:val="20"/>
                <w:lang w:val="en-US"/>
              </w:rPr>
              <w:t>lf_</w:t>
            </w:r>
            <w:r>
              <w:rPr>
                <w:sz w:val="20"/>
                <w:szCs w:val="20"/>
                <w:lang w:val="en-US"/>
              </w:rPr>
              <w:t>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5A6BFF9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580B5C9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5CAA6C0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86C7C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1BA6D932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14:paraId="6AE70849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5B9B6143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5D06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788F13B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65514597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2EF38DA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E650A84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132AB83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79E79150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3BE93A3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ratio_rigid_plastic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FEA6528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E377B96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18CF67C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6DF7F97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8ABB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E40FB5E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66C68D4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29825F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C7B6F60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5EB168F0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FE5446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02F3D14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713A398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2777D7FC" w14:textId="77777777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3BA5A94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5D5AD9C2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4AC5BBF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0DBB2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BD8E492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7932851C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EC99D2C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379F66AB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48D02BB3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2297EF5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2CF8332E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75F3A966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5295082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D028D4D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FB69383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3A45B9F8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66216A41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C2D79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8692E49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50003195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F6213F" w14:textId="77777777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F663B5D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0845E3AB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27AEFF4" w14:textId="7777777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15440C7" w14:textId="77777777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7C3BD4A2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1E594FED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B79000F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C015A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BACB3C2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161186A8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C03E61D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C9FB5E1" w14:textId="77777777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9678FB5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360DB" w14:textId="77777777" w:rsidR="00B00F25" w:rsidRDefault="00B00F25" w:rsidP="00B53009">
      <w:pPr>
        <w:spacing w:after="0" w:line="240" w:lineRule="auto"/>
      </w:pPr>
      <w:r>
        <w:separator/>
      </w:r>
    </w:p>
  </w:endnote>
  <w:endnote w:type="continuationSeparator" w:id="0">
    <w:p w14:paraId="15921811" w14:textId="77777777" w:rsidR="00B00F25" w:rsidRDefault="00B00F25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FA19F" w14:textId="77777777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65C98F87" wp14:editId="009419F2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2B50F" w14:textId="77777777" w:rsidR="00B00F25" w:rsidRDefault="00B00F25" w:rsidP="00B53009">
      <w:pPr>
        <w:spacing w:after="0" w:line="240" w:lineRule="auto"/>
      </w:pPr>
      <w:r>
        <w:separator/>
      </w:r>
    </w:p>
  </w:footnote>
  <w:footnote w:type="continuationSeparator" w:id="0">
    <w:p w14:paraId="4341E39C" w14:textId="77777777" w:rsidR="00B00F25" w:rsidRDefault="00B00F25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38FBDE96" w14:textId="77777777" w:rsidTr="00B53009">
      <w:tc>
        <w:tcPr>
          <w:tcW w:w="6854" w:type="dxa"/>
        </w:tcPr>
        <w:p w14:paraId="51654BA6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</w:t>
          </w:r>
          <w:r w:rsidR="002250CB">
            <w:rPr>
              <w:lang w:val="en-AU"/>
            </w:rPr>
            <w:t>2</w:t>
          </w:r>
          <w:r>
            <w:rPr>
              <w:lang w:val="en-AU"/>
            </w:rPr>
            <w:t>.0.0</w:t>
          </w:r>
        </w:p>
      </w:tc>
      <w:tc>
        <w:tcPr>
          <w:tcW w:w="2496" w:type="dxa"/>
        </w:tcPr>
        <w:p w14:paraId="36140475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393507D5" wp14:editId="427A382B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3196F16A" w14:textId="77777777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E"/>
    <w:rsid w:val="0000573F"/>
    <w:rsid w:val="00037B1A"/>
    <w:rsid w:val="00040BAB"/>
    <w:rsid w:val="00044B8C"/>
    <w:rsid w:val="0006382E"/>
    <w:rsid w:val="00076E15"/>
    <w:rsid w:val="000B2FF7"/>
    <w:rsid w:val="000B49EC"/>
    <w:rsid w:val="000E01AA"/>
    <w:rsid w:val="000F2EEB"/>
    <w:rsid w:val="001015ED"/>
    <w:rsid w:val="0010322E"/>
    <w:rsid w:val="001117ED"/>
    <w:rsid w:val="00125B24"/>
    <w:rsid w:val="00126673"/>
    <w:rsid w:val="0013231C"/>
    <w:rsid w:val="00132468"/>
    <w:rsid w:val="00134B71"/>
    <w:rsid w:val="001737C2"/>
    <w:rsid w:val="001C4B49"/>
    <w:rsid w:val="001D0F16"/>
    <w:rsid w:val="0020504E"/>
    <w:rsid w:val="00210B30"/>
    <w:rsid w:val="00224C3D"/>
    <w:rsid w:val="002250CB"/>
    <w:rsid w:val="00225D68"/>
    <w:rsid w:val="00234F43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6571D"/>
    <w:rsid w:val="0038345E"/>
    <w:rsid w:val="003B2D74"/>
    <w:rsid w:val="003D59EB"/>
    <w:rsid w:val="00413883"/>
    <w:rsid w:val="00415325"/>
    <w:rsid w:val="004237F7"/>
    <w:rsid w:val="004600C5"/>
    <w:rsid w:val="0046128F"/>
    <w:rsid w:val="00467C1C"/>
    <w:rsid w:val="00486805"/>
    <w:rsid w:val="00491067"/>
    <w:rsid w:val="004C6C4B"/>
    <w:rsid w:val="004D2D89"/>
    <w:rsid w:val="00503EA6"/>
    <w:rsid w:val="00522D91"/>
    <w:rsid w:val="0053216B"/>
    <w:rsid w:val="0054742C"/>
    <w:rsid w:val="00547484"/>
    <w:rsid w:val="00564085"/>
    <w:rsid w:val="00570C75"/>
    <w:rsid w:val="005A0C63"/>
    <w:rsid w:val="005B4ADA"/>
    <w:rsid w:val="005B5183"/>
    <w:rsid w:val="005C6241"/>
    <w:rsid w:val="005D52F3"/>
    <w:rsid w:val="005E05E5"/>
    <w:rsid w:val="005E4325"/>
    <w:rsid w:val="005E7B49"/>
    <w:rsid w:val="005F56EE"/>
    <w:rsid w:val="005F6C7A"/>
    <w:rsid w:val="006020B5"/>
    <w:rsid w:val="0060553C"/>
    <w:rsid w:val="00615E95"/>
    <w:rsid w:val="00616A79"/>
    <w:rsid w:val="00647563"/>
    <w:rsid w:val="006505C8"/>
    <w:rsid w:val="00657D71"/>
    <w:rsid w:val="0066274E"/>
    <w:rsid w:val="00666783"/>
    <w:rsid w:val="00674E73"/>
    <w:rsid w:val="006905BC"/>
    <w:rsid w:val="00692C3D"/>
    <w:rsid w:val="006C7504"/>
    <w:rsid w:val="006D1B92"/>
    <w:rsid w:val="006D24D9"/>
    <w:rsid w:val="006E48DE"/>
    <w:rsid w:val="006F229F"/>
    <w:rsid w:val="00726D5B"/>
    <w:rsid w:val="00745E9C"/>
    <w:rsid w:val="007513A8"/>
    <w:rsid w:val="00772BC9"/>
    <w:rsid w:val="007746F3"/>
    <w:rsid w:val="0077642B"/>
    <w:rsid w:val="007970DC"/>
    <w:rsid w:val="007A26C3"/>
    <w:rsid w:val="007B0BF0"/>
    <w:rsid w:val="007D6B8B"/>
    <w:rsid w:val="008314DE"/>
    <w:rsid w:val="00842C9A"/>
    <w:rsid w:val="00846025"/>
    <w:rsid w:val="00854C73"/>
    <w:rsid w:val="0088717E"/>
    <w:rsid w:val="008A7707"/>
    <w:rsid w:val="008B1E49"/>
    <w:rsid w:val="008C4EAF"/>
    <w:rsid w:val="008C7287"/>
    <w:rsid w:val="008D5F0C"/>
    <w:rsid w:val="008D6C2B"/>
    <w:rsid w:val="008E203D"/>
    <w:rsid w:val="008E73A0"/>
    <w:rsid w:val="00910C19"/>
    <w:rsid w:val="00914547"/>
    <w:rsid w:val="00943488"/>
    <w:rsid w:val="00952260"/>
    <w:rsid w:val="009963A0"/>
    <w:rsid w:val="009973DB"/>
    <w:rsid w:val="009B1644"/>
    <w:rsid w:val="009C492D"/>
    <w:rsid w:val="009D2A0E"/>
    <w:rsid w:val="009F33FB"/>
    <w:rsid w:val="009F67C1"/>
    <w:rsid w:val="00A022D5"/>
    <w:rsid w:val="00A04383"/>
    <w:rsid w:val="00A1596F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C6608"/>
    <w:rsid w:val="00AE3831"/>
    <w:rsid w:val="00AF16D2"/>
    <w:rsid w:val="00AF26BC"/>
    <w:rsid w:val="00AF5AFD"/>
    <w:rsid w:val="00B00F25"/>
    <w:rsid w:val="00B01455"/>
    <w:rsid w:val="00B017FF"/>
    <w:rsid w:val="00B06DB2"/>
    <w:rsid w:val="00B16254"/>
    <w:rsid w:val="00B239EB"/>
    <w:rsid w:val="00B32F02"/>
    <w:rsid w:val="00B3582D"/>
    <w:rsid w:val="00B53009"/>
    <w:rsid w:val="00B57039"/>
    <w:rsid w:val="00B57B93"/>
    <w:rsid w:val="00B72CC9"/>
    <w:rsid w:val="00B756F4"/>
    <w:rsid w:val="00B762E6"/>
    <w:rsid w:val="00BA4B75"/>
    <w:rsid w:val="00BB3F2E"/>
    <w:rsid w:val="00BB6888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B6039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B5AB9"/>
    <w:rsid w:val="00DC2151"/>
    <w:rsid w:val="00DC2701"/>
    <w:rsid w:val="00DE00B9"/>
    <w:rsid w:val="00DE5EFF"/>
    <w:rsid w:val="00E31E8C"/>
    <w:rsid w:val="00E46A8F"/>
    <w:rsid w:val="00E563FB"/>
    <w:rsid w:val="00E73D55"/>
    <w:rsid w:val="00E8085B"/>
    <w:rsid w:val="00EA27F1"/>
    <w:rsid w:val="00EA3C04"/>
    <w:rsid w:val="00EB7523"/>
    <w:rsid w:val="00EC6A86"/>
    <w:rsid w:val="00ED08D3"/>
    <w:rsid w:val="00EE16C0"/>
    <w:rsid w:val="00EE641A"/>
    <w:rsid w:val="00EF03EA"/>
    <w:rsid w:val="00F17936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846F9"/>
  <w15:chartTrackingRefBased/>
  <w15:docId w15:val="{7EF53A73-1289-4143-ADD7-FA4C83EB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SP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ReportCompositeBeamSP35.dotx</Template>
  <TotalTime>179</TotalTime>
  <Pages>8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29</cp:revision>
  <dcterms:created xsi:type="dcterms:W3CDTF">2020-11-06T13:08:00Z</dcterms:created>
  <dcterms:modified xsi:type="dcterms:W3CDTF">2020-12-08T16:58:00Z</dcterms:modified>
</cp:coreProperties>
</file>